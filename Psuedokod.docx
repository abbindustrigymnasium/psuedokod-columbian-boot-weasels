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F949" w14:textId="5C3AF9B7" w:rsidR="00C27F3B" w:rsidRDefault="003A5B85" w:rsidP="46C74B24">
      <w:pPr>
        <w:pStyle w:val="Title"/>
        <w:rPr>
          <w:rFonts w:ascii="Bahnschrift SemiBold" w:eastAsia="Bahnschrift SemiBold" w:hAnsi="Bahnschrift SemiBold" w:cs="Bahnschrift SemiBold"/>
          <w:sz w:val="96"/>
          <w:szCs w:val="96"/>
          <w:lang w:val="sv-SE"/>
        </w:rPr>
      </w:pPr>
      <w:bookmarkStart w:id="0" w:name="_GoBack"/>
      <w:bookmarkEnd w:id="0"/>
      <w:proofErr w:type="spellStart"/>
      <w:r>
        <w:rPr>
          <w:rFonts w:ascii="Bahnschrift SemiBold" w:eastAsia="Bahnschrift SemiBold" w:hAnsi="Bahnschrift SemiBold" w:cs="Bahnschrift SemiBold"/>
          <w:sz w:val="96"/>
          <w:szCs w:val="96"/>
          <w:lang w:val="sv-SE"/>
        </w:rPr>
        <w:t>Psuedokod</w:t>
      </w:r>
      <w:proofErr w:type="spellEnd"/>
    </w:p>
    <w:p w14:paraId="2761139A" w14:textId="77777777" w:rsidR="00B54602" w:rsidRPr="00302616" w:rsidRDefault="46C74B24" w:rsidP="00302616">
      <w:pPr>
        <w:pStyle w:val="Subtitle"/>
      </w:pPr>
      <w:r w:rsidRPr="00302616">
        <w:t>Vad vi ska lära oss:</w:t>
      </w:r>
    </w:p>
    <w:p w14:paraId="5239C99F" w14:textId="77777777" w:rsidR="00B54602" w:rsidRDefault="003A5B85"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 xml:space="preserve">Skriva universal kod som kan tolkas till olika </w:t>
      </w:r>
      <w:r w:rsidR="002A6ED7">
        <w:rPr>
          <w:rFonts w:eastAsia="Bahnschrift Light SemiCondensed" w:cs="Bahnschrift Light SemiCondensed"/>
          <w:szCs w:val="24"/>
          <w:lang w:val="sv-SE"/>
        </w:rPr>
        <w:t>språk</w:t>
      </w:r>
    </w:p>
    <w:p w14:paraId="0DF8B377"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Tänka abstrakt och lösa problem på en högre nivå</w:t>
      </w:r>
    </w:p>
    <w:p w14:paraId="19099E2C"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Kommunicera med datalogiska termer.</w:t>
      </w:r>
    </w:p>
    <w:p w14:paraId="2105AB78" w14:textId="77777777" w:rsidR="00B2166B" w:rsidRDefault="00B2166B" w:rsidP="00B2166B">
      <w:pPr>
        <w:rPr>
          <w:rFonts w:eastAsia="Adobe Heiti Std R"/>
          <w:lang w:val="sv-SE"/>
        </w:rPr>
      </w:pPr>
    </w:p>
    <w:p w14:paraId="718FD7E2" w14:textId="77777777" w:rsidR="00B2166B" w:rsidRPr="00F21B4E" w:rsidRDefault="46C74B24" w:rsidP="00F21B4E">
      <w:pPr>
        <w:pStyle w:val="Heading1"/>
      </w:pPr>
      <w:r w:rsidRPr="00F21B4E">
        <w:t>Uppgifter</w:t>
      </w:r>
    </w:p>
    <w:p w14:paraId="3659E945" w14:textId="77777777" w:rsidR="00E53534" w:rsidRPr="00F21B4E" w:rsidRDefault="46C74B24" w:rsidP="00F21B4E">
      <w:pPr>
        <w:pStyle w:val="Heading2"/>
      </w:pPr>
      <w:r w:rsidRPr="00F21B4E">
        <w:t>Enskild uppgift</w:t>
      </w:r>
    </w:p>
    <w:p w14:paraId="3256D2C2" w14:textId="02C21B53" w:rsidR="00E53534" w:rsidRDefault="46C74B24" w:rsidP="00302616">
      <w:pPr>
        <w:rPr>
          <w:lang w:val="sv-SE"/>
        </w:rPr>
      </w:pPr>
      <w:r w:rsidRPr="46C74B24">
        <w:rPr>
          <w:lang w:val="sv-SE"/>
        </w:rPr>
        <w:t xml:space="preserve">Titta på videon </w:t>
      </w:r>
      <w:hyperlink r:id="rId6" w:history="1">
        <w:proofErr w:type="spellStart"/>
        <w:r w:rsidR="00BC2609" w:rsidRPr="00BC2609">
          <w:rPr>
            <w:rStyle w:val="Hyperlink"/>
            <w:lang w:val="sv-SE"/>
          </w:rPr>
          <w:t>psuedokod</w:t>
        </w:r>
        <w:proofErr w:type="spellEnd"/>
      </w:hyperlink>
      <w:r w:rsidRPr="46C74B24">
        <w:rPr>
          <w:lang w:val="sv-SE"/>
        </w:rPr>
        <w:t xml:space="preserve">, den tar cirka </w:t>
      </w:r>
      <w:r w:rsidR="00BC2609">
        <w:rPr>
          <w:lang w:val="sv-SE"/>
        </w:rPr>
        <w:t>fem minuter, därefter diskuterar vi den i grupp</w:t>
      </w:r>
      <w:r w:rsidRPr="46C74B24">
        <w:rPr>
          <w:lang w:val="sv-SE"/>
        </w:rPr>
        <w:t>.</w:t>
      </w:r>
      <w:r w:rsidR="0026444B">
        <w:rPr>
          <w:lang w:val="sv-SE"/>
        </w:rPr>
        <w:t xml:space="preserve"> Har ni inte sett denna om </w:t>
      </w:r>
      <w:hyperlink r:id="rId7" w:history="1">
        <w:proofErr w:type="spellStart"/>
        <w:r w:rsidR="0026444B" w:rsidRPr="0026444B">
          <w:rPr>
            <w:rStyle w:val="Hyperlink"/>
            <w:lang w:val="sv-SE"/>
          </w:rPr>
          <w:t>github</w:t>
        </w:r>
        <w:proofErr w:type="spellEnd"/>
      </w:hyperlink>
      <w:r w:rsidR="0026444B">
        <w:rPr>
          <w:lang w:val="sv-SE"/>
        </w:rPr>
        <w:t xml:space="preserve"> kan man göra det med.</w:t>
      </w:r>
    </w:p>
    <w:p w14:paraId="47E03C62" w14:textId="77777777" w:rsidR="00E53534" w:rsidRPr="00E53534" w:rsidRDefault="46C74B24" w:rsidP="46C74B24">
      <w:pPr>
        <w:rPr>
          <w:b/>
          <w:bCs/>
          <w:lang w:val="sv-SE"/>
        </w:rPr>
      </w:pPr>
      <w:r w:rsidRPr="46C74B24">
        <w:rPr>
          <w:rFonts w:eastAsia="Bahnschrift Light SemiCondensed" w:cs="Bahnschrift Light SemiCondensed"/>
          <w:b/>
          <w:bCs/>
          <w:szCs w:val="24"/>
          <w:lang w:val="sv-SE"/>
        </w:rPr>
        <w:t>Om man har extra tid i väntan på partner eller grupp kan man titta på videon igen och utföra samma steg som jag gör i videon.</w:t>
      </w:r>
    </w:p>
    <w:p w14:paraId="007968A0" w14:textId="0FDE656B" w:rsidR="006C2BD7" w:rsidRPr="00E53534" w:rsidRDefault="009416B0" w:rsidP="46C74B24">
      <w:pPr>
        <w:pStyle w:val="ListParagraph"/>
        <w:numPr>
          <w:ilvl w:val="0"/>
          <w:numId w:val="4"/>
        </w:numPr>
        <w:rPr>
          <w:rFonts w:ascii="Bahnschrift SemiLight" w:eastAsia="Bahnschrift SemiLight" w:hAnsi="Bahnschrift SemiLight" w:cs="Bahnschrift SemiLight"/>
          <w:sz w:val="28"/>
          <w:szCs w:val="28"/>
          <w:lang w:val="sv-SE"/>
        </w:rPr>
      </w:pPr>
      <w:proofErr w:type="spellStart"/>
      <w:r>
        <w:rPr>
          <w:rFonts w:ascii="Bahnschrift SemiLight" w:eastAsia="Bahnschrift SemiLight" w:hAnsi="Bahnschrift SemiLight" w:cs="Bahnschrift SemiLight"/>
          <w:sz w:val="28"/>
          <w:szCs w:val="28"/>
          <w:lang w:val="sv-SE"/>
        </w:rPr>
        <w:t>Paruppgift</w:t>
      </w:r>
      <w:proofErr w:type="spellEnd"/>
    </w:p>
    <w:p w14:paraId="4CAF809D" w14:textId="287EB016" w:rsidR="006C2BD7" w:rsidRDefault="46C74B24" w:rsidP="46C74B24">
      <w:pPr>
        <w:rPr>
          <w:rFonts w:eastAsia="Bahnschrift Light SemiCondensed" w:cs="Bahnschrift Light SemiCondensed"/>
          <w:szCs w:val="24"/>
          <w:lang w:val="sv-SE"/>
        </w:rPr>
      </w:pPr>
      <w:r w:rsidRPr="46C74B24">
        <w:rPr>
          <w:rFonts w:eastAsia="Bahnschrift Light SemiCondensed" w:cs="Bahnschrift Light SemiCondensed"/>
          <w:szCs w:val="24"/>
          <w:lang w:val="sv-SE"/>
        </w:rPr>
        <w:t xml:space="preserve">Ni ska i </w:t>
      </w:r>
      <w:r w:rsidR="009416B0">
        <w:rPr>
          <w:rFonts w:eastAsia="Bahnschrift Light SemiCondensed" w:cs="Bahnschrift Light SemiCondensed"/>
          <w:szCs w:val="24"/>
          <w:lang w:val="sv-SE"/>
        </w:rPr>
        <w:t xml:space="preserve">paret skriva om två av följande formuleraringar till </w:t>
      </w:r>
      <w:proofErr w:type="spellStart"/>
      <w:r w:rsidR="009416B0">
        <w:rPr>
          <w:rFonts w:eastAsia="Bahnschrift Light SemiCondensed" w:cs="Bahnschrift Light SemiCondensed"/>
          <w:szCs w:val="24"/>
          <w:lang w:val="sv-SE"/>
        </w:rPr>
        <w:t>psudeokod</w:t>
      </w:r>
      <w:proofErr w:type="spellEnd"/>
      <w:r w:rsidR="009416B0">
        <w:rPr>
          <w:rFonts w:eastAsia="Bahnschrift Light SemiCondensed" w:cs="Bahnschrift Light SemiCondensed"/>
          <w:szCs w:val="24"/>
          <w:lang w:val="sv-SE"/>
        </w:rPr>
        <w:t xml:space="preserve"> för ett program som ska kunna räkna.</w:t>
      </w:r>
    </w:p>
    <w:p w14:paraId="63E2568C" w14:textId="65A757BE"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Räkna ut hur mycket pengar i studiebidrag en elev får under sina tre år på gymnasiet? </w:t>
      </w:r>
      <w:r w:rsidR="009416B0" w:rsidRPr="009416B0">
        <w:rPr>
          <w:rFonts w:eastAsia="Bahnschrift Light SemiCondensed" w:cs="Bahnschrift Light SemiCondensed"/>
          <w:szCs w:val="24"/>
          <w:lang w:val="sv-SE"/>
        </w:rPr>
        <w:t>Studiebidraget är 1 250 kronor i månaden. Du får det för alla hela månader du studerar under september till maj. Du får också en extra utbetalning i juni.</w:t>
      </w:r>
      <w:r>
        <w:rPr>
          <w:rFonts w:eastAsia="Bahnschrift Light SemiCondensed" w:cs="Bahnschrift Light SemiCondensed"/>
          <w:szCs w:val="24"/>
          <w:lang w:val="sv-SE"/>
        </w:rPr>
        <w:t xml:space="preserve"> </w:t>
      </w:r>
      <w:r w:rsidRPr="00606AA1">
        <w:rPr>
          <w:rFonts w:eastAsia="Bahnschrift Light SemiCondensed" w:cs="Bahnschrift Light SemiCondensed"/>
          <w:szCs w:val="24"/>
          <w:lang w:val="sv-SE"/>
        </w:rPr>
        <w:t>I december får vissa bara ett halvt studiebidrag (625 kronor). Det gäller de som fyller 16 år i juli–september.</w:t>
      </w:r>
    </w:p>
    <w:p w14:paraId="319365C9" w14:textId="12E01956"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Bengt ska handla tonfisk, han har 347 kronor och handlar gärna så många burkar som möjligt, hur många burkar får han om en burk kostar </w:t>
      </w:r>
      <w:r w:rsidRPr="00606AA1">
        <w:rPr>
          <w:rFonts w:eastAsia="Bahnschrift Light SemiCondensed" w:cs="Bahnschrift Light SemiCondensed"/>
          <w:szCs w:val="24"/>
          <w:lang w:val="sv-SE"/>
        </w:rPr>
        <w:t>13,95</w:t>
      </w:r>
      <w:r>
        <w:rPr>
          <w:rFonts w:eastAsia="Bahnschrift Light SemiCondensed" w:cs="Bahnschrift Light SemiCondensed"/>
          <w:szCs w:val="24"/>
          <w:lang w:val="sv-SE"/>
        </w:rPr>
        <w:t xml:space="preserve"> men 30 kronor burken för varje trepack man köper.</w:t>
      </w:r>
    </w:p>
    <w:p w14:paraId="3A38AEB7" w14:textId="0087B4BA" w:rsidR="00606AA1"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Åsa är på gröna lund och vill åka karuseller, Hon gillar att bara åka samma karuseller och har köpt ett kort med 20 biljetter på. De hon vill veta är hur många gånger hon kan åka bara galna musen, bara flygande kvasten eller gå bara i lustiga huset för sina 20 biljetter. Galna musen tar tre biljetter per gång, lustiga huset två och flygande kvasten 4.</w:t>
      </w:r>
    </w:p>
    <w:p w14:paraId="712CFCBD" w14:textId="0DC4BB5C" w:rsidR="00606AA1" w:rsidRDefault="0055730A"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Åka till</w:t>
      </w:r>
      <w:r w:rsidR="00537E90">
        <w:rPr>
          <w:rFonts w:eastAsia="Bahnschrift Light SemiCondensed" w:cs="Bahnschrift Light SemiCondensed"/>
          <w:szCs w:val="24"/>
          <w:lang w:val="sv-SE"/>
        </w:rPr>
        <w:t xml:space="preserve"> Thailand är skönt, du har </w:t>
      </w:r>
      <w:r>
        <w:rPr>
          <w:rFonts w:eastAsia="Bahnschrift Light SemiCondensed" w:cs="Bahnschrift Light SemiCondensed"/>
          <w:szCs w:val="24"/>
          <w:lang w:val="sv-SE"/>
        </w:rPr>
        <w:t xml:space="preserve">nedanstående tabell som res och </w:t>
      </w:r>
      <w:r w:rsidR="00537E90">
        <w:rPr>
          <w:rFonts w:eastAsia="Bahnschrift Light SemiCondensed" w:cs="Bahnschrift Light SemiCondensed"/>
          <w:szCs w:val="24"/>
          <w:lang w:val="sv-SE"/>
        </w:rPr>
        <w:t>hotellalternativ</w:t>
      </w:r>
      <w:r>
        <w:rPr>
          <w:rFonts w:eastAsia="Bahnschrift Light SemiCondensed" w:cs="Bahnschrift Light SemiCondensed"/>
          <w:szCs w:val="24"/>
          <w:lang w:val="sv-SE"/>
        </w:rPr>
        <w:t>, reda ut vilket alternativ som är billigast, snabbast och har högst betyg.</w:t>
      </w:r>
    </w:p>
    <w:tbl>
      <w:tblPr>
        <w:tblStyle w:val="TableGrid"/>
        <w:tblW w:w="0" w:type="auto"/>
        <w:tblLook w:val="04A0" w:firstRow="1" w:lastRow="0" w:firstColumn="1" w:lastColumn="0" w:noHBand="0" w:noVBand="1"/>
      </w:tblPr>
      <w:tblGrid>
        <w:gridCol w:w="1814"/>
        <w:gridCol w:w="1809"/>
        <w:gridCol w:w="1874"/>
        <w:gridCol w:w="1849"/>
        <w:gridCol w:w="1670"/>
      </w:tblGrid>
      <w:tr w:rsidR="00537E90" w14:paraId="4D0E1931" w14:textId="0F587EC4" w:rsidTr="00537E90">
        <w:tc>
          <w:tcPr>
            <w:tcW w:w="1814" w:type="dxa"/>
          </w:tcPr>
          <w:p w14:paraId="44049EE9" w14:textId="2FF16A2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Flygbolag</w:t>
            </w:r>
          </w:p>
        </w:tc>
        <w:tc>
          <w:tcPr>
            <w:tcW w:w="1809" w:type="dxa"/>
          </w:tcPr>
          <w:p w14:paraId="00513A4C" w14:textId="4CE9462F"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Hotel</w:t>
            </w:r>
            <w:proofErr w:type="spellEnd"/>
          </w:p>
        </w:tc>
        <w:tc>
          <w:tcPr>
            <w:tcW w:w="1874" w:type="dxa"/>
          </w:tcPr>
          <w:p w14:paraId="47362D6E" w14:textId="683C4956"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Stärnor</w:t>
            </w:r>
            <w:proofErr w:type="spellEnd"/>
          </w:p>
        </w:tc>
        <w:tc>
          <w:tcPr>
            <w:tcW w:w="1849" w:type="dxa"/>
          </w:tcPr>
          <w:p w14:paraId="0479BB2B" w14:textId="5F6E320A"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Flygtid i timmar</w:t>
            </w:r>
          </w:p>
        </w:tc>
        <w:tc>
          <w:tcPr>
            <w:tcW w:w="1670" w:type="dxa"/>
          </w:tcPr>
          <w:p w14:paraId="5103D2FC" w14:textId="24132DD2"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Pris</w:t>
            </w:r>
          </w:p>
        </w:tc>
      </w:tr>
      <w:tr w:rsidR="00537E90" w14:paraId="474EBD67" w14:textId="314A9797" w:rsidTr="00537E90">
        <w:tc>
          <w:tcPr>
            <w:tcW w:w="1814" w:type="dxa"/>
          </w:tcPr>
          <w:p w14:paraId="30E94BF6" w14:textId="35C9C00F"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SAS</w:t>
            </w:r>
          </w:p>
        </w:tc>
        <w:tc>
          <w:tcPr>
            <w:tcW w:w="1809" w:type="dxa"/>
          </w:tcPr>
          <w:p w14:paraId="0113EA12" w14:textId="7EB67FF4"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Lyxfrallans hus</w:t>
            </w:r>
          </w:p>
        </w:tc>
        <w:tc>
          <w:tcPr>
            <w:tcW w:w="1874" w:type="dxa"/>
          </w:tcPr>
          <w:p w14:paraId="740775E0" w14:textId="3A57A86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4</w:t>
            </w:r>
          </w:p>
        </w:tc>
        <w:tc>
          <w:tcPr>
            <w:tcW w:w="1849" w:type="dxa"/>
          </w:tcPr>
          <w:p w14:paraId="5D41FB33" w14:textId="628FAFF0"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15A646B6" w14:textId="00C81AE6" w:rsidR="00537E90" w:rsidRDefault="00537E90" w:rsidP="00537E90">
            <w:pPr>
              <w:rPr>
                <w:rFonts w:eastAsia="Bahnschrift Light SemiCondensed" w:cs="Bahnschrift Light SemiCondensed"/>
                <w:szCs w:val="24"/>
                <w:lang w:val="sv-SE"/>
              </w:rPr>
            </w:pPr>
            <w:proofErr w:type="gramStart"/>
            <w:r>
              <w:rPr>
                <w:rFonts w:eastAsia="Bahnschrift Light SemiCondensed" w:cs="Bahnschrift Light SemiCondensed"/>
                <w:szCs w:val="24"/>
                <w:lang w:val="sv-SE"/>
              </w:rPr>
              <w:t>12500</w:t>
            </w:r>
            <w:proofErr w:type="gramEnd"/>
          </w:p>
        </w:tc>
      </w:tr>
      <w:tr w:rsidR="00537E90" w14:paraId="45542820" w14:textId="77777777" w:rsidTr="00537E90">
        <w:tc>
          <w:tcPr>
            <w:tcW w:w="1814" w:type="dxa"/>
          </w:tcPr>
          <w:p w14:paraId="471B9728" w14:textId="12F39AF3"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Ryanairie</w:t>
            </w:r>
            <w:proofErr w:type="spellEnd"/>
          </w:p>
        </w:tc>
        <w:tc>
          <w:tcPr>
            <w:tcW w:w="1809" w:type="dxa"/>
          </w:tcPr>
          <w:p w14:paraId="0882A24A" w14:textId="2BFCAA79"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Liams stå rum</w:t>
            </w:r>
          </w:p>
        </w:tc>
        <w:tc>
          <w:tcPr>
            <w:tcW w:w="1874" w:type="dxa"/>
          </w:tcPr>
          <w:p w14:paraId="1698B2AC" w14:textId="17249CE8"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w:t>
            </w:r>
          </w:p>
        </w:tc>
        <w:tc>
          <w:tcPr>
            <w:tcW w:w="1849" w:type="dxa"/>
          </w:tcPr>
          <w:p w14:paraId="7B0B3664" w14:textId="1E41980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14</w:t>
            </w:r>
          </w:p>
        </w:tc>
        <w:tc>
          <w:tcPr>
            <w:tcW w:w="1670" w:type="dxa"/>
          </w:tcPr>
          <w:p w14:paraId="78328639" w14:textId="17DF874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3423</w:t>
            </w:r>
          </w:p>
        </w:tc>
      </w:tr>
      <w:tr w:rsidR="00537E90" w14:paraId="19B7A6E4" w14:textId="77777777" w:rsidTr="00537E90">
        <w:tc>
          <w:tcPr>
            <w:tcW w:w="1814" w:type="dxa"/>
          </w:tcPr>
          <w:p w14:paraId="20DB7133" w14:textId="7BA853E4"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Gröntflyg</w:t>
            </w:r>
            <w:proofErr w:type="spellEnd"/>
          </w:p>
        </w:tc>
        <w:tc>
          <w:tcPr>
            <w:tcW w:w="1809" w:type="dxa"/>
          </w:tcPr>
          <w:p w14:paraId="1D92811B" w14:textId="655757A3"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Lala land</w:t>
            </w:r>
          </w:p>
        </w:tc>
        <w:tc>
          <w:tcPr>
            <w:tcW w:w="1874" w:type="dxa"/>
          </w:tcPr>
          <w:p w14:paraId="186F988A" w14:textId="321638C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0C3BB4A9" w14:textId="7ACE0C2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698E78A8" w14:textId="56A89907"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9500</w:t>
            </w:r>
          </w:p>
        </w:tc>
      </w:tr>
      <w:tr w:rsidR="00537E90" w14:paraId="61E36B01" w14:textId="1B774F87" w:rsidTr="00537E90">
        <w:tc>
          <w:tcPr>
            <w:tcW w:w="1814" w:type="dxa"/>
          </w:tcPr>
          <w:p w14:paraId="32C4E525" w14:textId="6228483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 fort</w:t>
            </w:r>
          </w:p>
        </w:tc>
        <w:tc>
          <w:tcPr>
            <w:tcW w:w="1809" w:type="dxa"/>
          </w:tcPr>
          <w:p w14:paraId="46979648" w14:textId="0CDCCFFE"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Lagomlagunen</w:t>
            </w:r>
            <w:proofErr w:type="spellEnd"/>
          </w:p>
        </w:tc>
        <w:tc>
          <w:tcPr>
            <w:tcW w:w="1874" w:type="dxa"/>
          </w:tcPr>
          <w:p w14:paraId="406D19D4" w14:textId="56C9FA5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3484B368" w14:textId="06AEA87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w:t>
            </w:r>
          </w:p>
        </w:tc>
        <w:tc>
          <w:tcPr>
            <w:tcW w:w="1670" w:type="dxa"/>
          </w:tcPr>
          <w:p w14:paraId="4B32A138" w14:textId="00FB686E"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8560</w:t>
            </w:r>
          </w:p>
        </w:tc>
      </w:tr>
    </w:tbl>
    <w:p w14:paraId="71BF0843" w14:textId="77777777" w:rsidR="00537E90" w:rsidRPr="00537E90" w:rsidRDefault="00537E90" w:rsidP="00537E90">
      <w:pPr>
        <w:rPr>
          <w:rFonts w:eastAsia="Bahnschrift Light SemiCondensed" w:cs="Bahnschrift Light SemiCondensed"/>
          <w:szCs w:val="24"/>
          <w:lang w:val="sv-SE"/>
        </w:rPr>
      </w:pPr>
    </w:p>
    <w:p w14:paraId="03E5F39D" w14:textId="2835B37C" w:rsidR="00E446E3" w:rsidRPr="00537E90" w:rsidRDefault="46C74B24" w:rsidP="46C74B24">
      <w:pPr>
        <w:pStyle w:val="ListParagraph"/>
        <w:numPr>
          <w:ilvl w:val="0"/>
          <w:numId w:val="4"/>
        </w:numPr>
        <w:rPr>
          <w:rFonts w:ascii="Bahnschrift SemiLight" w:eastAsia="Bahnschrift SemiLight" w:hAnsi="Bahnschrift SemiLight" w:cs="Bahnschrift SemiLight"/>
          <w:sz w:val="28"/>
          <w:szCs w:val="28"/>
          <w:lang w:val="sv-SE"/>
        </w:rPr>
      </w:pPr>
      <w:proofErr w:type="spellStart"/>
      <w:r w:rsidRPr="46C74B24">
        <w:rPr>
          <w:rFonts w:ascii="Bahnschrift SemiLight" w:eastAsia="Bahnschrift SemiLight" w:hAnsi="Bahnschrift SemiLight" w:cs="Bahnschrift SemiLight"/>
          <w:sz w:val="28"/>
          <w:szCs w:val="28"/>
          <w:lang w:val="sv-SE"/>
        </w:rPr>
        <w:t>Paruppgift</w:t>
      </w:r>
      <w:proofErr w:type="spellEnd"/>
      <w:r w:rsidRPr="46C74B24">
        <w:rPr>
          <w:rFonts w:ascii="Bahnschrift SemiLight" w:eastAsia="Bahnschrift SemiLight" w:hAnsi="Bahnschrift SemiLight" w:cs="Bahnschrift SemiLight"/>
          <w:sz w:val="28"/>
          <w:szCs w:val="28"/>
          <w:lang w:val="sv-SE"/>
        </w:rPr>
        <w:t xml:space="preserve"> </w:t>
      </w:r>
    </w:p>
    <w:p w14:paraId="2F3367F3" w14:textId="1C796D6C" w:rsidR="00537E90" w:rsidRP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 xml:space="preserve">De två uppgifter ni inte tog er an ska ni nu </w:t>
      </w:r>
      <w:r w:rsidR="00537181">
        <w:rPr>
          <w:rFonts w:eastAsia="Bahnschrift Light SemiCondensed" w:cs="Bahnschrift Light SemiCondensed"/>
          <w:szCs w:val="24"/>
          <w:lang w:val="sv-SE"/>
        </w:rPr>
        <w:t>hämta från en annans</w:t>
      </w:r>
      <w:r>
        <w:rPr>
          <w:rFonts w:eastAsia="Bahnschrift Light SemiCondensed" w:cs="Bahnschrift Light SemiCondensed"/>
          <w:szCs w:val="24"/>
          <w:lang w:val="sv-SE"/>
        </w:rPr>
        <w:t xml:space="preserve"> eller två andra par</w:t>
      </w:r>
      <w:r w:rsidR="00537181">
        <w:rPr>
          <w:rFonts w:eastAsia="Bahnschrift Light SemiCondensed" w:cs="Bahnschrift Light SemiCondensed"/>
          <w:szCs w:val="24"/>
          <w:lang w:val="sv-SE"/>
        </w:rPr>
        <w:t xml:space="preserve">s </w:t>
      </w:r>
      <w:proofErr w:type="spellStart"/>
      <w:r w:rsidR="00537181">
        <w:rPr>
          <w:rFonts w:eastAsia="Bahnschrift Light SemiCondensed" w:cs="Bahnschrift Light SemiCondensed"/>
          <w:szCs w:val="24"/>
          <w:lang w:val="sv-SE"/>
        </w:rPr>
        <w:t>githubmappar</w:t>
      </w:r>
      <w:proofErr w:type="spellEnd"/>
      <w:r>
        <w:rPr>
          <w:rFonts w:eastAsia="Bahnschrift Light SemiCondensed" w:cs="Bahnschrift Light SemiCondensed"/>
          <w:szCs w:val="24"/>
          <w:lang w:val="sv-SE"/>
        </w:rPr>
        <w:t xml:space="preserve">, ni ska i er tur dela ut eran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andra grupper för att detta steg ska vara möjligt. </w:t>
      </w:r>
    </w:p>
    <w:p w14:paraId="77DEC754" w14:textId="735AEE89" w:rsidR="00B47872" w:rsidRPr="00537E90" w:rsidRDefault="00537E90" w:rsidP="00B47872">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Börja med en av de två uppgifterna och konvertera den andra gruppens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antingen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eller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kod.</w:t>
      </w:r>
    </w:p>
    <w:p w14:paraId="7CAED1F9" w14:textId="00D5BA61" w:rsidR="00537E90" w:rsidRDefault="00537E90" w:rsidP="46C74B24">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I detta steg får du och din partner välja om ni vill skriv om samma program i </w:t>
      </w:r>
      <w:r w:rsidR="00950031">
        <w:rPr>
          <w:rFonts w:eastAsia="Bahnschrift Light SemiCondensed" w:cs="Bahnschrift Light SemiCondensed"/>
          <w:szCs w:val="24"/>
          <w:lang w:val="sv-SE"/>
        </w:rPr>
        <w:t xml:space="preserve">ett annat språk eller om ni vill skapa kod av den andra </w:t>
      </w:r>
      <w:proofErr w:type="spellStart"/>
      <w:r w:rsidR="00950031">
        <w:rPr>
          <w:rFonts w:eastAsia="Bahnschrift Light SemiCondensed" w:cs="Bahnschrift Light SemiCondensed"/>
          <w:szCs w:val="24"/>
          <w:lang w:val="sv-SE"/>
        </w:rPr>
        <w:t>psuedokoden</w:t>
      </w:r>
      <w:proofErr w:type="spellEnd"/>
      <w:r w:rsidR="00950031">
        <w:rPr>
          <w:rFonts w:eastAsia="Bahnschrift Light SemiCondensed" w:cs="Bahnschrift Light SemiCondensed"/>
          <w:szCs w:val="24"/>
          <w:lang w:val="sv-SE"/>
        </w:rPr>
        <w:t>.</w:t>
      </w:r>
    </w:p>
    <w:p w14:paraId="156BE4F0" w14:textId="512A01A6" w:rsidR="00E53534" w:rsidRPr="00E53534" w:rsidRDefault="00950031" w:rsidP="00950031">
      <w:pPr>
        <w:pStyle w:val="ListParagraph"/>
        <w:numPr>
          <w:ilvl w:val="0"/>
          <w:numId w:val="3"/>
        </w:numPr>
        <w:rPr>
          <w:rFonts w:eastAsia="Adobe Heiti Std R"/>
          <w:lang w:val="sv-SE"/>
        </w:rPr>
      </w:pPr>
      <w:r>
        <w:rPr>
          <w:rFonts w:eastAsia="Bahnschrift Light SemiCondensed" w:cs="Bahnschrift Light SemiCondensed"/>
          <w:szCs w:val="24"/>
          <w:lang w:val="sv-SE"/>
        </w:rPr>
        <w:t xml:space="preserve">Har man tid över gör man såklart bägge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-bitarna till kod i både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och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w:t>
      </w:r>
    </w:p>
    <w:sectPr w:rsidR="00E53534" w:rsidRPr="00E5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DF"/>
    <w:multiLevelType w:val="hybridMultilevel"/>
    <w:tmpl w:val="8408A54A"/>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 w15:restartNumberingAfterBreak="0">
    <w:nsid w:val="1A9A2B4E"/>
    <w:multiLevelType w:val="hybridMultilevel"/>
    <w:tmpl w:val="20D04E6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4CC4EE5"/>
    <w:multiLevelType w:val="hybridMultilevel"/>
    <w:tmpl w:val="86EED982"/>
    <w:lvl w:ilvl="0" w:tplc="F766B49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20000"/>
    <w:multiLevelType w:val="hybridMultilevel"/>
    <w:tmpl w:val="9762117A"/>
    <w:lvl w:ilvl="0" w:tplc="78CEEB7E">
      <w:start w:val="1"/>
      <w:numFmt w:val="decimal"/>
      <w:lvlText w:val="%1."/>
      <w:lvlJc w:val="left"/>
      <w:pPr>
        <w:ind w:left="760" w:hanging="360"/>
      </w:pPr>
      <w:rPr>
        <w:rFonts w:hint="default"/>
      </w:r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4" w15:restartNumberingAfterBreak="0">
    <w:nsid w:val="31327C87"/>
    <w:multiLevelType w:val="hybridMultilevel"/>
    <w:tmpl w:val="E948121A"/>
    <w:lvl w:ilvl="0" w:tplc="E78212F6">
      <w:start w:val="1"/>
      <w:numFmt w:val="decimal"/>
      <w:lvlText w:val="%1."/>
      <w:lvlJc w:val="left"/>
      <w:pPr>
        <w:ind w:left="1120" w:hanging="360"/>
      </w:pPr>
      <w:rPr>
        <w:rFonts w:hint="default"/>
      </w:rPr>
    </w:lvl>
    <w:lvl w:ilvl="1" w:tplc="20000019" w:tentative="1">
      <w:start w:val="1"/>
      <w:numFmt w:val="lowerLetter"/>
      <w:lvlText w:val="%2."/>
      <w:lvlJc w:val="left"/>
      <w:pPr>
        <w:ind w:left="1840" w:hanging="360"/>
      </w:pPr>
    </w:lvl>
    <w:lvl w:ilvl="2" w:tplc="2000001B" w:tentative="1">
      <w:start w:val="1"/>
      <w:numFmt w:val="lowerRoman"/>
      <w:lvlText w:val="%3."/>
      <w:lvlJc w:val="right"/>
      <w:pPr>
        <w:ind w:left="2560" w:hanging="180"/>
      </w:pPr>
    </w:lvl>
    <w:lvl w:ilvl="3" w:tplc="2000000F" w:tentative="1">
      <w:start w:val="1"/>
      <w:numFmt w:val="decimal"/>
      <w:lvlText w:val="%4."/>
      <w:lvlJc w:val="left"/>
      <w:pPr>
        <w:ind w:left="3280" w:hanging="360"/>
      </w:pPr>
    </w:lvl>
    <w:lvl w:ilvl="4" w:tplc="20000019" w:tentative="1">
      <w:start w:val="1"/>
      <w:numFmt w:val="lowerLetter"/>
      <w:lvlText w:val="%5."/>
      <w:lvlJc w:val="left"/>
      <w:pPr>
        <w:ind w:left="4000" w:hanging="360"/>
      </w:pPr>
    </w:lvl>
    <w:lvl w:ilvl="5" w:tplc="2000001B" w:tentative="1">
      <w:start w:val="1"/>
      <w:numFmt w:val="lowerRoman"/>
      <w:lvlText w:val="%6."/>
      <w:lvlJc w:val="right"/>
      <w:pPr>
        <w:ind w:left="4720" w:hanging="180"/>
      </w:pPr>
    </w:lvl>
    <w:lvl w:ilvl="6" w:tplc="2000000F" w:tentative="1">
      <w:start w:val="1"/>
      <w:numFmt w:val="decimal"/>
      <w:lvlText w:val="%7."/>
      <w:lvlJc w:val="left"/>
      <w:pPr>
        <w:ind w:left="5440" w:hanging="360"/>
      </w:pPr>
    </w:lvl>
    <w:lvl w:ilvl="7" w:tplc="20000019" w:tentative="1">
      <w:start w:val="1"/>
      <w:numFmt w:val="lowerLetter"/>
      <w:lvlText w:val="%8."/>
      <w:lvlJc w:val="left"/>
      <w:pPr>
        <w:ind w:left="6160" w:hanging="360"/>
      </w:pPr>
    </w:lvl>
    <w:lvl w:ilvl="8" w:tplc="2000001B" w:tentative="1">
      <w:start w:val="1"/>
      <w:numFmt w:val="lowerRoman"/>
      <w:lvlText w:val="%9."/>
      <w:lvlJc w:val="right"/>
      <w:pPr>
        <w:ind w:left="6880" w:hanging="180"/>
      </w:pPr>
    </w:lvl>
  </w:abstractNum>
  <w:abstractNum w:abstractNumId="5" w15:restartNumberingAfterBreak="0">
    <w:nsid w:val="60653D29"/>
    <w:multiLevelType w:val="hybridMultilevel"/>
    <w:tmpl w:val="D1D22178"/>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6" w15:restartNumberingAfterBreak="0">
    <w:nsid w:val="7CBA482F"/>
    <w:multiLevelType w:val="hybridMultilevel"/>
    <w:tmpl w:val="D054B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5"/>
    <w:rsid w:val="0009265A"/>
    <w:rsid w:val="0026444B"/>
    <w:rsid w:val="002A6ED7"/>
    <w:rsid w:val="00302616"/>
    <w:rsid w:val="003A5B85"/>
    <w:rsid w:val="00514525"/>
    <w:rsid w:val="00537181"/>
    <w:rsid w:val="00537E90"/>
    <w:rsid w:val="0055730A"/>
    <w:rsid w:val="005F2AA0"/>
    <w:rsid w:val="00606AA1"/>
    <w:rsid w:val="00614107"/>
    <w:rsid w:val="006C2BD7"/>
    <w:rsid w:val="009416B0"/>
    <w:rsid w:val="00950031"/>
    <w:rsid w:val="009F411F"/>
    <w:rsid w:val="00A151D8"/>
    <w:rsid w:val="00B2166B"/>
    <w:rsid w:val="00B47872"/>
    <w:rsid w:val="00B51EC4"/>
    <w:rsid w:val="00B54602"/>
    <w:rsid w:val="00BC2609"/>
    <w:rsid w:val="00BE0DF0"/>
    <w:rsid w:val="00C27F3B"/>
    <w:rsid w:val="00D604C6"/>
    <w:rsid w:val="00D90289"/>
    <w:rsid w:val="00E446E3"/>
    <w:rsid w:val="00E53534"/>
    <w:rsid w:val="00E656A8"/>
    <w:rsid w:val="00F21B4E"/>
    <w:rsid w:val="00F34C66"/>
    <w:rsid w:val="46C74B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2721"/>
  <w15:chartTrackingRefBased/>
  <w15:docId w15:val="{F3A60B05-F61E-4EA1-9B40-3D450D5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89"/>
    <w:rPr>
      <w:rFonts w:ascii="Bahnschrift Light SemiCondensed" w:hAnsi="Bahnschrift Light SemiCondensed"/>
      <w:sz w:val="24"/>
    </w:rPr>
  </w:style>
  <w:style w:type="paragraph" w:styleId="Heading1">
    <w:name w:val="heading 1"/>
    <w:basedOn w:val="Title"/>
    <w:next w:val="Normal"/>
    <w:link w:val="Heading1Char"/>
    <w:uiPriority w:val="9"/>
    <w:qFormat/>
    <w:rsid w:val="00F21B4E"/>
    <w:pPr>
      <w:outlineLvl w:val="0"/>
    </w:pPr>
    <w:rPr>
      <w:rFonts w:ascii="Bahnschrift SemiLight" w:eastAsia="Bahnschrift SemiLight" w:hAnsi="Bahnschrift SemiLight" w:cs="Bahnschrift SemiLight"/>
      <w:sz w:val="72"/>
      <w:szCs w:val="72"/>
      <w:lang w:val="sv-SE"/>
    </w:rPr>
  </w:style>
  <w:style w:type="paragraph" w:styleId="Heading2">
    <w:name w:val="heading 2"/>
    <w:basedOn w:val="ListParagraph"/>
    <w:next w:val="Normal"/>
    <w:link w:val="Heading2Char"/>
    <w:uiPriority w:val="9"/>
    <w:unhideWhenUsed/>
    <w:qFormat/>
    <w:rsid w:val="00F21B4E"/>
    <w:pPr>
      <w:numPr>
        <w:numId w:val="4"/>
      </w:numPr>
      <w:outlineLvl w:val="1"/>
    </w:pPr>
    <w:rPr>
      <w:rFonts w:ascii="Bahnschrift SemiLight" w:eastAsia="Bahnschrift SemiLight" w:hAnsi="Bahnschrift SemiLight" w:cs="Bahnschrift SemiLight"/>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E"/>
    <w:rPr>
      <w:rFonts w:ascii="Bahnschrift SemiLight" w:eastAsia="Bahnschrift SemiLight" w:hAnsi="Bahnschrift SemiLight" w:cs="Bahnschrift SemiLight"/>
      <w:spacing w:val="-10"/>
      <w:kern w:val="28"/>
      <w:sz w:val="72"/>
      <w:szCs w:val="72"/>
      <w:lang w:val="sv-SE"/>
    </w:rPr>
  </w:style>
  <w:style w:type="paragraph" w:styleId="Title">
    <w:name w:val="Title"/>
    <w:basedOn w:val="Normal"/>
    <w:next w:val="Normal"/>
    <w:link w:val="TitleChar"/>
    <w:uiPriority w:val="10"/>
    <w:qFormat/>
    <w:rsid w:val="00B5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6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4602"/>
    <w:pPr>
      <w:ind w:left="720"/>
      <w:contextualSpacing/>
    </w:pPr>
  </w:style>
  <w:style w:type="character" w:customStyle="1" w:styleId="Heading2Char">
    <w:name w:val="Heading 2 Char"/>
    <w:basedOn w:val="DefaultParagraphFont"/>
    <w:link w:val="Heading2"/>
    <w:uiPriority w:val="9"/>
    <w:rsid w:val="00F21B4E"/>
    <w:rPr>
      <w:rFonts w:ascii="Bahnschrift SemiLight" w:eastAsia="Bahnschrift SemiLight" w:hAnsi="Bahnschrift SemiLight" w:cs="Bahnschrift SemiLight"/>
      <w:sz w:val="28"/>
      <w:szCs w:val="28"/>
      <w:lang w:val="sv-SE"/>
    </w:rPr>
  </w:style>
  <w:style w:type="table" w:styleId="TableGrid">
    <w:name w:val="Table Grid"/>
    <w:basedOn w:val="TableNormal"/>
    <w:uiPriority w:val="39"/>
    <w:rsid w:val="006C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Understryck"/>
    <w:basedOn w:val="Normal"/>
    <w:next w:val="Normal"/>
    <w:link w:val="SubtitleChar"/>
    <w:uiPriority w:val="11"/>
    <w:qFormat/>
    <w:rsid w:val="00302616"/>
    <w:rPr>
      <w:rFonts w:eastAsia="Bahnschrift Light SemiCondensed" w:cs="Bahnschrift Light SemiCondensed"/>
      <w:szCs w:val="24"/>
      <w:u w:val="single"/>
      <w:lang w:val="sv-SE"/>
    </w:rPr>
  </w:style>
  <w:style w:type="character" w:customStyle="1" w:styleId="SubtitleChar">
    <w:name w:val="Subtitle Char"/>
    <w:aliases w:val="Understryck Char"/>
    <w:basedOn w:val="DefaultParagraphFont"/>
    <w:link w:val="Subtitle"/>
    <w:uiPriority w:val="11"/>
    <w:rsid w:val="00302616"/>
    <w:rPr>
      <w:rFonts w:ascii="Bahnschrift Light SemiCondensed" w:eastAsia="Bahnschrift Light SemiCondensed" w:hAnsi="Bahnschrift Light SemiCondensed" w:cs="Bahnschrift Light SemiCondensed"/>
      <w:sz w:val="24"/>
      <w:szCs w:val="24"/>
      <w:u w:val="single"/>
      <w:lang w:val="sv-SE"/>
    </w:rPr>
  </w:style>
  <w:style w:type="character" w:styleId="Hyperlink">
    <w:name w:val="Hyperlink"/>
    <w:basedOn w:val="DefaultParagraphFont"/>
    <w:uiPriority w:val="99"/>
    <w:unhideWhenUsed/>
    <w:rsid w:val="00BC2609"/>
    <w:rPr>
      <w:color w:val="0563C1" w:themeColor="hyperlink"/>
      <w:u w:val="single"/>
    </w:rPr>
  </w:style>
  <w:style w:type="character" w:styleId="UnresolvedMention">
    <w:name w:val="Unresolved Mention"/>
    <w:basedOn w:val="DefaultParagraphFont"/>
    <w:uiPriority w:val="99"/>
    <w:semiHidden/>
    <w:unhideWhenUsed/>
    <w:rsid w:val="00BC2609"/>
    <w:rPr>
      <w:color w:val="808080"/>
      <w:shd w:val="clear" w:color="auto" w:fill="E6E6E6"/>
    </w:rPr>
  </w:style>
  <w:style w:type="character" w:styleId="FollowedHyperlink">
    <w:name w:val="FollowedHyperlink"/>
    <w:basedOn w:val="DefaultParagraphFont"/>
    <w:uiPriority w:val="99"/>
    <w:semiHidden/>
    <w:unhideWhenUsed/>
    <w:rsid w:val="009F4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3jLJU7DT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g-fO7rDs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10BC-5DB1-4F20-83A8-FB2838E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Flink</dc:creator>
  <cp:keywords/>
  <dc:description/>
  <cp:lastModifiedBy>Witzel Helmin, Oliver</cp:lastModifiedBy>
  <cp:revision>7</cp:revision>
  <dcterms:created xsi:type="dcterms:W3CDTF">2018-10-02T07:44:00Z</dcterms:created>
  <dcterms:modified xsi:type="dcterms:W3CDTF">2018-10-09T10:20:00Z</dcterms:modified>
</cp:coreProperties>
</file>